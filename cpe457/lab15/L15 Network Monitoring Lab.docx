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ED57B" w14:textId="77777777" w:rsidR="001D5F5A" w:rsidRPr="002049E4" w:rsidRDefault="001D5F5A" w:rsidP="001D5F5A">
      <w:pPr>
        <w:pStyle w:val="Title"/>
        <w:rPr>
          <w:rFonts w:ascii="Calibri" w:hAnsi="Calibri"/>
          <w:sz w:val="44"/>
          <w:szCs w:val="44"/>
        </w:rPr>
      </w:pPr>
      <w:bookmarkStart w:id="0" w:name="_Hlk494812386"/>
      <w:r w:rsidRPr="002049E4">
        <w:rPr>
          <w:rFonts w:ascii="Calibri" w:hAnsi="Calibri"/>
          <w:sz w:val="44"/>
          <w:szCs w:val="44"/>
        </w:rPr>
        <w:t>CPE457/557 Software Reverse Engineering</w:t>
      </w:r>
    </w:p>
    <w:p w14:paraId="2980E012" w14:textId="5A55CC99" w:rsidR="002A2999" w:rsidRPr="007C1F28" w:rsidRDefault="00BD41AC" w:rsidP="00EE1317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 xml:space="preserve">15 - </w:t>
      </w:r>
      <w:r w:rsidR="001307EC">
        <w:rPr>
          <w:rFonts w:ascii="Calibri" w:hAnsi="Calibri"/>
          <w:b/>
          <w:sz w:val="36"/>
        </w:rPr>
        <w:t xml:space="preserve">Network </w:t>
      </w:r>
      <w:r w:rsidR="00A54060">
        <w:rPr>
          <w:rFonts w:ascii="Calibri" w:hAnsi="Calibri"/>
          <w:b/>
          <w:sz w:val="36"/>
        </w:rPr>
        <w:t>Monitoring Malware</w:t>
      </w:r>
    </w:p>
    <w:bookmarkEnd w:id="0"/>
    <w:p w14:paraId="5020D8E5" w14:textId="77777777" w:rsidR="002A2999" w:rsidRDefault="002A2999" w:rsidP="000211A1"/>
    <w:p w14:paraId="500D3676" w14:textId="460DB4A5" w:rsidR="002A2999" w:rsidRPr="0020119C" w:rsidRDefault="00A54060" w:rsidP="007C1F28">
      <w:pPr>
        <w:pStyle w:val="Heading1"/>
        <w:rPr>
          <w:caps w:val="0"/>
        </w:rPr>
      </w:pPr>
      <w:r>
        <w:t>Malware Activity</w:t>
      </w:r>
    </w:p>
    <w:p w14:paraId="783D4055" w14:textId="32AAD30F" w:rsidR="005233DE" w:rsidRPr="005233DE" w:rsidRDefault="005233DE" w:rsidP="0020119C">
      <w:pPr>
        <w:rPr>
          <w:sz w:val="24"/>
          <w:szCs w:val="24"/>
        </w:rPr>
      </w:pPr>
      <w:bookmarkStart w:id="1" w:name="_bookmark1"/>
      <w:bookmarkEnd w:id="1"/>
      <w:r>
        <w:rPr>
          <w:b/>
          <w:sz w:val="24"/>
          <w:szCs w:val="24"/>
        </w:rPr>
        <w:t>L</w:t>
      </w:r>
      <w:r w:rsidR="00F62BAA">
        <w:rPr>
          <w:b/>
          <w:sz w:val="24"/>
          <w:szCs w:val="24"/>
        </w:rPr>
        <w:t xml:space="preserve">ab Description: </w:t>
      </w:r>
      <w:r w:rsidR="001307EC">
        <w:rPr>
          <w:sz w:val="24"/>
          <w:szCs w:val="24"/>
        </w:rPr>
        <w:t xml:space="preserve">The goal of this lab is to analyze </w:t>
      </w:r>
      <w:r w:rsidR="001D5F5A">
        <w:rPr>
          <w:sz w:val="24"/>
          <w:szCs w:val="24"/>
        </w:rPr>
        <w:t>network behavior using dynamic analysis tools.</w:t>
      </w:r>
    </w:p>
    <w:p w14:paraId="64E2AB4D" w14:textId="77777777" w:rsidR="001307EC" w:rsidRDefault="002A2999" w:rsidP="0020119C">
      <w:pPr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B470C8">
        <w:rPr>
          <w:sz w:val="24"/>
          <w:szCs w:val="24"/>
        </w:rPr>
        <w:t xml:space="preserve">Use of </w:t>
      </w:r>
      <w:r w:rsidR="00F62BAA">
        <w:rPr>
          <w:sz w:val="24"/>
          <w:szCs w:val="24"/>
        </w:rPr>
        <w:t xml:space="preserve">variety of tools </w:t>
      </w:r>
      <w:r w:rsidR="00B470C8">
        <w:rPr>
          <w:sz w:val="24"/>
          <w:szCs w:val="24"/>
        </w:rPr>
        <w:t xml:space="preserve">is </w:t>
      </w:r>
      <w:r w:rsidR="00A66046">
        <w:rPr>
          <w:sz w:val="24"/>
          <w:szCs w:val="24"/>
        </w:rPr>
        <w:t>needed for this lab</w:t>
      </w:r>
      <w:r w:rsidR="005B37C8">
        <w:rPr>
          <w:sz w:val="24"/>
          <w:szCs w:val="24"/>
        </w:rPr>
        <w:t>.</w:t>
      </w:r>
      <w:r w:rsidR="00442220">
        <w:rPr>
          <w:sz w:val="24"/>
          <w:szCs w:val="24"/>
        </w:rPr>
        <w:t xml:space="preserve"> I</w:t>
      </w:r>
      <w:r w:rsidR="00F62BAA">
        <w:rPr>
          <w:sz w:val="24"/>
          <w:szCs w:val="24"/>
        </w:rPr>
        <w:t xml:space="preserve">t is recommended to do this lab in a virtualized environment.  </w:t>
      </w:r>
      <w:r w:rsidR="001307EC">
        <w:rPr>
          <w:sz w:val="24"/>
          <w:szCs w:val="24"/>
        </w:rPr>
        <w:t>The tools we will be using are:</w:t>
      </w:r>
    </w:p>
    <w:p w14:paraId="6E1F3E73" w14:textId="77777777" w:rsidR="001307EC" w:rsidRDefault="001307EC" w:rsidP="001307EC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ApateDNS</w:t>
      </w:r>
      <w:proofErr w:type="spellEnd"/>
    </w:p>
    <w:p w14:paraId="18FBE4F9" w14:textId="77777777" w:rsidR="001307EC" w:rsidRDefault="001307EC" w:rsidP="001307E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Wireshark</w:t>
      </w:r>
    </w:p>
    <w:p w14:paraId="2E715CFB" w14:textId="77777777" w:rsidR="001307EC" w:rsidRDefault="001307EC" w:rsidP="001307E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Process Monitor (</w:t>
      </w:r>
      <w:proofErr w:type="spellStart"/>
      <w:r>
        <w:rPr>
          <w:sz w:val="24"/>
          <w:szCs w:val="24"/>
        </w:rPr>
        <w:t>ProcMon</w:t>
      </w:r>
      <w:proofErr w:type="spellEnd"/>
      <w:r>
        <w:rPr>
          <w:sz w:val="24"/>
          <w:szCs w:val="24"/>
        </w:rPr>
        <w:t>)</w:t>
      </w:r>
    </w:p>
    <w:p w14:paraId="6C6778FA" w14:textId="77777777" w:rsidR="001307EC" w:rsidRDefault="001307EC" w:rsidP="001307E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Text editor</w:t>
      </w:r>
    </w:p>
    <w:p w14:paraId="785F9986" w14:textId="77777777" w:rsidR="001307EC" w:rsidRDefault="0052471D" w:rsidP="0020119C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Files that are N</w:t>
      </w:r>
      <w:r w:rsidR="00F62BAA">
        <w:rPr>
          <w:b/>
          <w:sz w:val="24"/>
          <w:szCs w:val="24"/>
        </w:rPr>
        <w:t>eeded:</w:t>
      </w:r>
    </w:p>
    <w:p w14:paraId="1B8E47AE" w14:textId="1403509A" w:rsidR="001307EC" w:rsidRPr="001307EC" w:rsidRDefault="001307EC" w:rsidP="001307EC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Domain_generation.exe</w:t>
      </w:r>
    </w:p>
    <w:p w14:paraId="5E37EB33" w14:textId="0A9CE4A3" w:rsidR="001307EC" w:rsidRPr="001307EC" w:rsidRDefault="001307EC" w:rsidP="001307EC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Word-dropper.zip</w:t>
      </w:r>
    </w:p>
    <w:p w14:paraId="3FFBF8BD" w14:textId="0837130F" w:rsidR="001307EC" w:rsidRPr="001307EC" w:rsidRDefault="001307EC" w:rsidP="001307EC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CryptoLocker.pcap</w:t>
      </w:r>
      <w:proofErr w:type="spellEnd"/>
    </w:p>
    <w:p w14:paraId="4A061088" w14:textId="18DDD1F9" w:rsidR="005233DE" w:rsidRDefault="005233DE" w:rsidP="0020119C">
      <w:pPr>
        <w:rPr>
          <w:sz w:val="24"/>
          <w:szCs w:val="24"/>
        </w:rPr>
      </w:pPr>
    </w:p>
    <w:p w14:paraId="7C801321" w14:textId="62D7ED40" w:rsidR="002A2999" w:rsidRDefault="002A2999" w:rsidP="00545D68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Lab Exercise</w:t>
      </w:r>
      <w:r w:rsidR="001307EC">
        <w:rPr>
          <w:b/>
          <w:color w:val="000000"/>
          <w:sz w:val="24"/>
          <w:szCs w:val="24"/>
        </w:rPr>
        <w:t xml:space="preserve"> 1 – Using Wireshark to perform Live collection</w:t>
      </w:r>
    </w:p>
    <w:p w14:paraId="367C571E" w14:textId="15E0E159" w:rsidR="002C7660" w:rsidRPr="002C7660" w:rsidRDefault="002C7660" w:rsidP="002C7660">
      <w:pPr>
        <w:rPr>
          <w:i/>
        </w:rPr>
      </w:pPr>
      <w:r>
        <w:rPr>
          <w:i/>
        </w:rPr>
        <w:t>Learning Outcomes 1, 2, &amp; 3</w:t>
      </w:r>
    </w:p>
    <w:p w14:paraId="0B0D76D0" w14:textId="7A0598BE" w:rsidR="001307EC" w:rsidRDefault="001307EC" w:rsidP="001307EC">
      <w:r>
        <w:t xml:space="preserve">Using both </w:t>
      </w:r>
      <w:proofErr w:type="spellStart"/>
      <w:r w:rsidRPr="00F80835">
        <w:rPr>
          <w:i/>
        </w:rPr>
        <w:t>ApateDNS</w:t>
      </w:r>
      <w:proofErr w:type="spellEnd"/>
      <w:r>
        <w:t xml:space="preserve"> and </w:t>
      </w:r>
      <w:proofErr w:type="spellStart"/>
      <w:r w:rsidRPr="00F80835">
        <w:rPr>
          <w:i/>
        </w:rPr>
        <w:t>WireShark</w:t>
      </w:r>
      <w:proofErr w:type="spellEnd"/>
      <w:r>
        <w:t>, capture the DNS requests made by domain_generation.exe and answer the following questions:</w:t>
      </w:r>
    </w:p>
    <w:p w14:paraId="1E93B2ED" w14:textId="77777777" w:rsidR="001307EC" w:rsidRDefault="001307EC" w:rsidP="001307EC">
      <w:pPr>
        <w:pStyle w:val="ListParagraph"/>
        <w:numPr>
          <w:ilvl w:val="0"/>
          <w:numId w:val="24"/>
        </w:numPr>
        <w:spacing w:before="0" w:after="0" w:line="240" w:lineRule="auto"/>
      </w:pPr>
      <w:r>
        <w:t>How many domains were generated?</w:t>
      </w:r>
      <w:r>
        <w:br/>
      </w:r>
    </w:p>
    <w:p w14:paraId="2343EBC4" w14:textId="77777777" w:rsidR="001307EC" w:rsidRDefault="001307EC" w:rsidP="001307EC">
      <w:pPr>
        <w:pStyle w:val="ListParagraph"/>
        <w:numPr>
          <w:ilvl w:val="0"/>
          <w:numId w:val="24"/>
        </w:numPr>
        <w:spacing w:before="0" w:after="0" w:line="240" w:lineRule="auto"/>
      </w:pPr>
      <w:r>
        <w:t>Is there a discernible pattern to the domains used?</w:t>
      </w:r>
      <w:r>
        <w:br/>
      </w:r>
    </w:p>
    <w:p w14:paraId="7FB8847B" w14:textId="77777777" w:rsidR="001307EC" w:rsidRPr="00437504" w:rsidRDefault="001307EC" w:rsidP="001307EC">
      <w:pPr>
        <w:pStyle w:val="ListParagraph"/>
        <w:numPr>
          <w:ilvl w:val="0"/>
          <w:numId w:val="24"/>
        </w:numPr>
        <w:spacing w:before="0" w:after="0" w:line="240" w:lineRule="auto"/>
      </w:pPr>
      <w:r>
        <w:t xml:space="preserve">Did they change with each run of the program or were the domains consistent? </w:t>
      </w:r>
    </w:p>
    <w:p w14:paraId="2DFA1151" w14:textId="77777777" w:rsidR="00776B85" w:rsidRDefault="00776B85" w:rsidP="00776B85">
      <w:pPr>
        <w:pStyle w:val="ListParagraph"/>
        <w:ind w:left="1080"/>
        <w:rPr>
          <w:sz w:val="24"/>
          <w:szCs w:val="24"/>
        </w:rPr>
      </w:pPr>
    </w:p>
    <w:p w14:paraId="1329E06F" w14:textId="5FE1D083" w:rsidR="002A2999" w:rsidRDefault="002A2999" w:rsidP="007C1F28">
      <w:pPr>
        <w:pBdr>
          <w:top w:val="single" w:sz="6" w:space="1" w:color="1CADE4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LAB EXERCISE</w:t>
      </w:r>
      <w:r w:rsidR="001307EC">
        <w:rPr>
          <w:b/>
          <w:sz w:val="24"/>
          <w:szCs w:val="24"/>
        </w:rPr>
        <w:t xml:space="preserve"> 2 – Using Wireshark to Analyze a PCAP</w:t>
      </w:r>
    </w:p>
    <w:p w14:paraId="3FE28E93" w14:textId="04793C28" w:rsidR="002C7660" w:rsidRPr="002C7660" w:rsidRDefault="002C7660" w:rsidP="007C1F28">
      <w:pPr>
        <w:pBdr>
          <w:top w:val="single" w:sz="6" w:space="1" w:color="1CADE4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Learning Outcomes 1, 2, &amp; 3</w:t>
      </w:r>
    </w:p>
    <w:p w14:paraId="7D2015B2" w14:textId="77777777" w:rsidR="001307EC" w:rsidRDefault="001307EC" w:rsidP="001307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purpose of this part is to understand the behavior of malware based on its network activity.  Answer the following questions by providing short answers and/or screen shots.  </w:t>
      </w:r>
    </w:p>
    <w:p w14:paraId="52ED47B9" w14:textId="77777777" w:rsidR="001307EC" w:rsidRDefault="001307EC" w:rsidP="001307EC">
      <w:pPr>
        <w:pStyle w:val="NormalWeb"/>
        <w:spacing w:before="0" w:beforeAutospacing="0" w:after="0" w:afterAutospacing="0"/>
      </w:pPr>
      <w:r>
        <w:t> </w:t>
      </w:r>
    </w:p>
    <w:p w14:paraId="73E559FF" w14:textId="77777777" w:rsidR="001307EC" w:rsidRDefault="001307EC" w:rsidP="001307EC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Task 1 - Use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CryptoLocker.pcap</w:t>
      </w:r>
      <w:proofErr w:type="spellEnd"/>
    </w:p>
    <w:p w14:paraId="40BA8B04" w14:textId="77777777" w:rsidR="001307EC" w:rsidRDefault="001307EC" w:rsidP="001307EC">
      <w:pPr>
        <w:pStyle w:val="NormalWeb"/>
        <w:spacing w:before="0" w:beforeAutospacing="0" w:after="0" w:afterAutospacing="0"/>
        <w:ind w:left="720"/>
      </w:pPr>
      <w:r>
        <w:t> </w:t>
      </w:r>
    </w:p>
    <w:p w14:paraId="4F73EA33" w14:textId="77777777" w:rsidR="001307EC" w:rsidRDefault="001307EC" w:rsidP="001307EC">
      <w:pPr>
        <w:pStyle w:val="NormalWeb"/>
        <w:numPr>
          <w:ilvl w:val="0"/>
          <w:numId w:val="25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domains do you think the malware tried to connect to (how many, roughly)?</w:t>
      </w:r>
    </w:p>
    <w:p w14:paraId="2CEC86E3" w14:textId="77777777" w:rsidR="001307EC" w:rsidRDefault="001307EC" w:rsidP="001307EC">
      <w:pPr>
        <w:pStyle w:val="NormalWeb"/>
        <w:numPr>
          <w:ilvl w:val="0"/>
          <w:numId w:val="25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Look up some of the IP addresses that were resolved using this service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https://ipinfo.io/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(or any you prefer) - did you notice any trends in the IPs used?</w:t>
      </w:r>
    </w:p>
    <w:p w14:paraId="08FF7C93" w14:textId="77777777" w:rsidR="001307EC" w:rsidRDefault="001307EC" w:rsidP="001307EC">
      <w:pPr>
        <w:pStyle w:val="NormalWeb"/>
        <w:numPr>
          <w:ilvl w:val="0"/>
          <w:numId w:val="25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happens when the sample can connect to a host?</w:t>
      </w:r>
    </w:p>
    <w:p w14:paraId="4C5AB92A" w14:textId="77777777" w:rsidR="001307EC" w:rsidRDefault="001307EC" w:rsidP="001307EC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Does it appear that the sample was able to successfully connect to any host? Hint, see the DNS query number 808 and the resulting TCP stream</w:t>
      </w:r>
    </w:p>
    <w:p w14:paraId="4F7E6F13" w14:textId="77777777" w:rsidR="001307EC" w:rsidRDefault="001307EC" w:rsidP="001307EC">
      <w:pPr>
        <w:pStyle w:val="NormalWeb"/>
        <w:spacing w:before="0" w:beforeAutospacing="0" w:after="0" w:afterAutospacing="0"/>
        <w:ind w:left="720"/>
      </w:pPr>
      <w:r>
        <w:t> </w:t>
      </w:r>
    </w:p>
    <w:p w14:paraId="40781E8B" w14:textId="77777777" w:rsidR="001307EC" w:rsidRDefault="001307EC" w:rsidP="001307EC">
      <w:pPr>
        <w:pStyle w:val="NormalWeb"/>
        <w:spacing w:before="0" w:beforeAutospacing="0" w:after="0" w:afterAutospacing="0"/>
        <w:ind w:left="720"/>
      </w:pPr>
    </w:p>
    <w:p w14:paraId="5B3890E3" w14:textId="77777777" w:rsidR="001307EC" w:rsidRDefault="001307EC" w:rsidP="001307EC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Task 2 - Use Word-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Dropper.pcap</w:t>
      </w:r>
      <w:proofErr w:type="spellEnd"/>
    </w:p>
    <w:p w14:paraId="241B3EDD" w14:textId="77777777" w:rsidR="001307EC" w:rsidRDefault="001307EC" w:rsidP="001307EC">
      <w:pPr>
        <w:pStyle w:val="NormalWeb"/>
        <w:spacing w:before="0" w:beforeAutospacing="0" w:after="0" w:afterAutospacing="0"/>
        <w:ind w:left="720"/>
      </w:pPr>
      <w:r>
        <w:t> </w:t>
      </w:r>
    </w:p>
    <w:p w14:paraId="44477B6D" w14:textId="77777777" w:rsidR="001307EC" w:rsidRDefault="001307EC" w:rsidP="001307EC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This capture came after opening a malicious Word Document.</w:t>
      </w:r>
    </w:p>
    <w:p w14:paraId="0556E7F5" w14:textId="77777777" w:rsidR="001307EC" w:rsidRDefault="001307EC" w:rsidP="001307EC">
      <w:pPr>
        <w:pStyle w:val="NormalWeb"/>
        <w:spacing w:before="0" w:beforeAutospacing="0" w:after="0" w:afterAutospacing="0"/>
        <w:ind w:left="720"/>
      </w:pPr>
      <w:r>
        <w:t> </w:t>
      </w:r>
    </w:p>
    <w:p w14:paraId="720D4FEF" w14:textId="77777777" w:rsidR="001307EC" w:rsidRDefault="001307EC" w:rsidP="001307EC">
      <w:pPr>
        <w:pStyle w:val="NormalWeb"/>
        <w:numPr>
          <w:ilvl w:val="0"/>
          <w:numId w:val="26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domains were used?</w:t>
      </w:r>
    </w:p>
    <w:p w14:paraId="03C06AEE" w14:textId="77777777" w:rsidR="001307EC" w:rsidRDefault="001307EC" w:rsidP="001307EC">
      <w:pPr>
        <w:pStyle w:val="NormalWeb"/>
        <w:numPr>
          <w:ilvl w:val="0"/>
          <w:numId w:val="26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happened after the domains tried to connect? What did the sample request and how did it request it?</w:t>
      </w:r>
    </w:p>
    <w:p w14:paraId="07D2DD8B" w14:textId="77777777" w:rsidR="001307EC" w:rsidRDefault="001307EC" w:rsidP="001307EC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 you think the sample was successful in infecting the host? </w:t>
      </w:r>
    </w:p>
    <w:p w14:paraId="3C0062A6" w14:textId="77777777" w:rsidR="00977C78" w:rsidRPr="00977C78" w:rsidRDefault="00977C78" w:rsidP="00977C78">
      <w:pPr>
        <w:rPr>
          <w:sz w:val="24"/>
          <w:szCs w:val="24"/>
        </w:rPr>
      </w:pPr>
    </w:p>
    <w:p w14:paraId="5258A878" w14:textId="77777777" w:rsidR="002A2999" w:rsidRDefault="002A2999" w:rsidP="00517993">
      <w:pPr>
        <w:pStyle w:val="Heading2"/>
      </w:pPr>
      <w:r w:rsidRPr="00517993">
        <w:t>What to submit</w:t>
      </w:r>
      <w:r>
        <w:t xml:space="preserve"> </w:t>
      </w:r>
    </w:p>
    <w:p w14:paraId="7D843221" w14:textId="77777777" w:rsidR="002A2999" w:rsidRDefault="002A2999" w:rsidP="00EE1317">
      <w:pPr>
        <w:spacing w:before="11"/>
      </w:pPr>
    </w:p>
    <w:p w14:paraId="53841AD7" w14:textId="528BEC5D" w:rsidR="002A2999" w:rsidRPr="0020119C" w:rsidRDefault="00AC0BAE" w:rsidP="00EE1317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Submissions should be neatly organized.  Each question should include at least one screenshot and a brief explanation</w:t>
      </w:r>
      <w:r w:rsidR="00753506">
        <w:rPr>
          <w:rFonts w:cs="Calibri"/>
          <w:bCs/>
          <w:sz w:val="24"/>
          <w:szCs w:val="24"/>
        </w:rPr>
        <w:t xml:space="preserve"> if possible</w:t>
      </w:r>
      <w:r w:rsidR="001079BD">
        <w:rPr>
          <w:rFonts w:cs="Calibri"/>
          <w:bCs/>
          <w:sz w:val="24"/>
          <w:szCs w:val="24"/>
        </w:rPr>
        <w:t>.</w:t>
      </w:r>
    </w:p>
    <w:sectPr w:rsidR="002A2999" w:rsidRPr="0020119C" w:rsidSect="002032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62842" w14:textId="77777777" w:rsidR="00662C0E" w:rsidRDefault="00662C0E">
      <w:r>
        <w:separator/>
      </w:r>
    </w:p>
  </w:endnote>
  <w:endnote w:type="continuationSeparator" w:id="0">
    <w:p w14:paraId="57B33161" w14:textId="77777777" w:rsidR="00662C0E" w:rsidRDefault="00662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BF705" w14:textId="77777777" w:rsidR="002A2999" w:rsidRDefault="002A29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9204E" w14:textId="62BF2565" w:rsidR="002A2999" w:rsidRDefault="002A299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2C7660"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78AD972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B75BD" w14:textId="5A0A6DD5" w:rsidR="002A2999" w:rsidRDefault="002A299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2C7660"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7510A4BB" w14:textId="56213238" w:rsidR="002A2999" w:rsidRPr="00EC43F9" w:rsidRDefault="00643963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</w:p>
  <w:p w14:paraId="1A8C884E" w14:textId="77777777" w:rsidR="002A2999" w:rsidRDefault="002A2999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D8AAD" w14:textId="77777777" w:rsidR="00662C0E" w:rsidRDefault="00662C0E">
      <w:r>
        <w:separator/>
      </w:r>
    </w:p>
  </w:footnote>
  <w:footnote w:type="continuationSeparator" w:id="0">
    <w:p w14:paraId="4845B8D5" w14:textId="77777777" w:rsidR="00662C0E" w:rsidRDefault="00662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395B7" w14:textId="77777777" w:rsidR="002A2999" w:rsidRDefault="002A29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4EAEE" w14:textId="77777777" w:rsidR="002A2999" w:rsidRDefault="002A29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434A92"/>
    <w:multiLevelType w:val="hybridMultilevel"/>
    <w:tmpl w:val="1068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E4D94"/>
    <w:multiLevelType w:val="hybridMultilevel"/>
    <w:tmpl w:val="ABF672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086C2F"/>
    <w:multiLevelType w:val="multilevel"/>
    <w:tmpl w:val="23B2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129A0"/>
    <w:multiLevelType w:val="hybridMultilevel"/>
    <w:tmpl w:val="13420B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C8114D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05F56"/>
    <w:multiLevelType w:val="hybridMultilevel"/>
    <w:tmpl w:val="76B0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C43E4"/>
    <w:multiLevelType w:val="multilevel"/>
    <w:tmpl w:val="7BD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4887A3E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D136B6"/>
    <w:multiLevelType w:val="hybridMultilevel"/>
    <w:tmpl w:val="68AA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336672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2533C6"/>
    <w:multiLevelType w:val="hybridMultilevel"/>
    <w:tmpl w:val="D2DE44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15"/>
  </w:num>
  <w:num w:numId="5">
    <w:abstractNumId w:val="20"/>
  </w:num>
  <w:num w:numId="6">
    <w:abstractNumId w:val="19"/>
  </w:num>
  <w:num w:numId="7">
    <w:abstractNumId w:val="7"/>
  </w:num>
  <w:num w:numId="8">
    <w:abstractNumId w:val="0"/>
  </w:num>
  <w:num w:numId="9">
    <w:abstractNumId w:val="9"/>
  </w:num>
  <w:num w:numId="10">
    <w:abstractNumId w:val="23"/>
  </w:num>
  <w:num w:numId="11">
    <w:abstractNumId w:val="16"/>
  </w:num>
  <w:num w:numId="12">
    <w:abstractNumId w:val="6"/>
  </w:num>
  <w:num w:numId="13">
    <w:abstractNumId w:val="18"/>
  </w:num>
  <w:num w:numId="14">
    <w:abstractNumId w:val="10"/>
  </w:num>
  <w:num w:numId="15">
    <w:abstractNumId w:val="14"/>
  </w:num>
  <w:num w:numId="16">
    <w:abstractNumId w:val="5"/>
  </w:num>
  <w:num w:numId="17">
    <w:abstractNumId w:val="24"/>
  </w:num>
  <w:num w:numId="18">
    <w:abstractNumId w:val="21"/>
  </w:num>
  <w:num w:numId="19">
    <w:abstractNumId w:val="1"/>
  </w:num>
  <w:num w:numId="20">
    <w:abstractNumId w:val="25"/>
  </w:num>
  <w:num w:numId="21">
    <w:abstractNumId w:val="4"/>
  </w:num>
  <w:num w:numId="22">
    <w:abstractNumId w:val="12"/>
  </w:num>
  <w:num w:numId="23">
    <w:abstractNumId w:val="22"/>
  </w:num>
  <w:num w:numId="24">
    <w:abstractNumId w:val="2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D4"/>
    <w:rsid w:val="00006B32"/>
    <w:rsid w:val="00010706"/>
    <w:rsid w:val="000211A1"/>
    <w:rsid w:val="00071C56"/>
    <w:rsid w:val="000A4BDE"/>
    <w:rsid w:val="000A700B"/>
    <w:rsid w:val="000D37B5"/>
    <w:rsid w:val="000D6E7E"/>
    <w:rsid w:val="000F2971"/>
    <w:rsid w:val="000F3AD6"/>
    <w:rsid w:val="001079BD"/>
    <w:rsid w:val="001242F6"/>
    <w:rsid w:val="001307EC"/>
    <w:rsid w:val="001C7082"/>
    <w:rsid w:val="001D5F5A"/>
    <w:rsid w:val="001E68C2"/>
    <w:rsid w:val="001F55EC"/>
    <w:rsid w:val="0020119C"/>
    <w:rsid w:val="0020324C"/>
    <w:rsid w:val="00220858"/>
    <w:rsid w:val="00226247"/>
    <w:rsid w:val="0023242B"/>
    <w:rsid w:val="002518A4"/>
    <w:rsid w:val="00270070"/>
    <w:rsid w:val="002A2999"/>
    <w:rsid w:val="002C4B43"/>
    <w:rsid w:val="002C7660"/>
    <w:rsid w:val="002E41EC"/>
    <w:rsid w:val="002E7E76"/>
    <w:rsid w:val="002F2CEF"/>
    <w:rsid w:val="00313533"/>
    <w:rsid w:val="00320EC1"/>
    <w:rsid w:val="00323E86"/>
    <w:rsid w:val="0032640A"/>
    <w:rsid w:val="00347B71"/>
    <w:rsid w:val="003548CC"/>
    <w:rsid w:val="0038526F"/>
    <w:rsid w:val="003C4E7E"/>
    <w:rsid w:val="003C57A9"/>
    <w:rsid w:val="003C5F8B"/>
    <w:rsid w:val="00404576"/>
    <w:rsid w:val="00442220"/>
    <w:rsid w:val="004B0A21"/>
    <w:rsid w:val="00510603"/>
    <w:rsid w:val="0051152D"/>
    <w:rsid w:val="0051761D"/>
    <w:rsid w:val="00517993"/>
    <w:rsid w:val="005221D0"/>
    <w:rsid w:val="005233DE"/>
    <w:rsid w:val="0052471D"/>
    <w:rsid w:val="00545D68"/>
    <w:rsid w:val="00560AFB"/>
    <w:rsid w:val="00575C04"/>
    <w:rsid w:val="00576495"/>
    <w:rsid w:val="005B37C8"/>
    <w:rsid w:val="005B588F"/>
    <w:rsid w:val="005E329B"/>
    <w:rsid w:val="005E68A1"/>
    <w:rsid w:val="00611676"/>
    <w:rsid w:val="00637983"/>
    <w:rsid w:val="00643963"/>
    <w:rsid w:val="00662C0E"/>
    <w:rsid w:val="00680727"/>
    <w:rsid w:val="006D3E1E"/>
    <w:rsid w:val="006E378B"/>
    <w:rsid w:val="006E392E"/>
    <w:rsid w:val="00700BAA"/>
    <w:rsid w:val="00714366"/>
    <w:rsid w:val="00751B0B"/>
    <w:rsid w:val="00753506"/>
    <w:rsid w:val="00776B85"/>
    <w:rsid w:val="007B5098"/>
    <w:rsid w:val="007C1F28"/>
    <w:rsid w:val="00814C65"/>
    <w:rsid w:val="008308D9"/>
    <w:rsid w:val="008678B8"/>
    <w:rsid w:val="008C72D2"/>
    <w:rsid w:val="008C7E92"/>
    <w:rsid w:val="008D5430"/>
    <w:rsid w:val="008E37E7"/>
    <w:rsid w:val="0092482E"/>
    <w:rsid w:val="0092769A"/>
    <w:rsid w:val="00950990"/>
    <w:rsid w:val="0095227A"/>
    <w:rsid w:val="0096469A"/>
    <w:rsid w:val="00977C78"/>
    <w:rsid w:val="009B08C9"/>
    <w:rsid w:val="009B1AE2"/>
    <w:rsid w:val="009F15F2"/>
    <w:rsid w:val="00A02C4C"/>
    <w:rsid w:val="00A21135"/>
    <w:rsid w:val="00A517CC"/>
    <w:rsid w:val="00A53018"/>
    <w:rsid w:val="00A54060"/>
    <w:rsid w:val="00A565F1"/>
    <w:rsid w:val="00A621B6"/>
    <w:rsid w:val="00A66046"/>
    <w:rsid w:val="00A76C1E"/>
    <w:rsid w:val="00A7799E"/>
    <w:rsid w:val="00A9050D"/>
    <w:rsid w:val="00AC0BAE"/>
    <w:rsid w:val="00AD1684"/>
    <w:rsid w:val="00B02E02"/>
    <w:rsid w:val="00B10FD5"/>
    <w:rsid w:val="00B11EB6"/>
    <w:rsid w:val="00B470C8"/>
    <w:rsid w:val="00B71E53"/>
    <w:rsid w:val="00BA363F"/>
    <w:rsid w:val="00BA4453"/>
    <w:rsid w:val="00BA6B8E"/>
    <w:rsid w:val="00BC3835"/>
    <w:rsid w:val="00BD41AC"/>
    <w:rsid w:val="00BE6ED4"/>
    <w:rsid w:val="00C228D3"/>
    <w:rsid w:val="00C27DAD"/>
    <w:rsid w:val="00CC184F"/>
    <w:rsid w:val="00CD551A"/>
    <w:rsid w:val="00D07D29"/>
    <w:rsid w:val="00D37AD7"/>
    <w:rsid w:val="00D40DB9"/>
    <w:rsid w:val="00D73DE0"/>
    <w:rsid w:val="00D86D64"/>
    <w:rsid w:val="00DC0C38"/>
    <w:rsid w:val="00DD03EF"/>
    <w:rsid w:val="00DF2652"/>
    <w:rsid w:val="00E04DE6"/>
    <w:rsid w:val="00E1142B"/>
    <w:rsid w:val="00E13F36"/>
    <w:rsid w:val="00E21ED9"/>
    <w:rsid w:val="00E314A3"/>
    <w:rsid w:val="00E82CDF"/>
    <w:rsid w:val="00EB4C8E"/>
    <w:rsid w:val="00EB5F36"/>
    <w:rsid w:val="00EC43F9"/>
    <w:rsid w:val="00EC6AF1"/>
    <w:rsid w:val="00ED65F5"/>
    <w:rsid w:val="00EE1317"/>
    <w:rsid w:val="00EE1FD8"/>
    <w:rsid w:val="00F32755"/>
    <w:rsid w:val="00F62BAA"/>
    <w:rsid w:val="00F652FA"/>
    <w:rsid w:val="00F97BA1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character" w:styleId="UnresolvedMention">
    <w:name w:val="Unresolved Mention"/>
    <w:basedOn w:val="DefaultParagraphFont"/>
    <w:uiPriority w:val="99"/>
    <w:rsid w:val="00575C0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307EC"/>
    <w:pPr>
      <w:spacing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76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772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43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ipinfo.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40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Ben Denton</cp:lastModifiedBy>
  <cp:revision>10</cp:revision>
  <cp:lastPrinted>2017-07-09T04:13:00Z</cp:lastPrinted>
  <dcterms:created xsi:type="dcterms:W3CDTF">2017-10-11T03:47:00Z</dcterms:created>
  <dcterms:modified xsi:type="dcterms:W3CDTF">2020-08-29T22:15:00Z</dcterms:modified>
</cp:coreProperties>
</file>