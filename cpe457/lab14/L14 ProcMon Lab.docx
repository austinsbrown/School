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78F6" w14:textId="77777777" w:rsidR="00A90F02" w:rsidRPr="002049E4" w:rsidRDefault="00A90F02" w:rsidP="00A90F02">
      <w:pPr>
        <w:pStyle w:val="Title"/>
        <w:rPr>
          <w:rFonts w:ascii="Calibri" w:hAnsi="Calibri"/>
          <w:sz w:val="44"/>
          <w:szCs w:val="44"/>
        </w:rPr>
      </w:pPr>
      <w:r w:rsidRPr="002049E4">
        <w:rPr>
          <w:rFonts w:ascii="Calibri" w:hAnsi="Calibri"/>
          <w:sz w:val="44"/>
          <w:szCs w:val="44"/>
        </w:rPr>
        <w:t>CPE457/557 Software Reverse Engineering</w:t>
      </w:r>
    </w:p>
    <w:p w14:paraId="2980E012" w14:textId="5F672915" w:rsidR="002A2999" w:rsidRPr="007C1F28" w:rsidRDefault="00AD1520" w:rsidP="00EE1317">
      <w:pPr>
        <w:pStyle w:val="Title"/>
        <w:rPr>
          <w:rFonts w:ascii="Calibri" w:hAnsi="Calibri"/>
          <w:b/>
          <w:sz w:val="36"/>
        </w:rPr>
      </w:pPr>
      <w:bookmarkStart w:id="0" w:name="_Hlk494812386"/>
      <w:r>
        <w:rPr>
          <w:rFonts w:ascii="Calibri" w:hAnsi="Calibri"/>
          <w:b/>
          <w:sz w:val="36"/>
        </w:rPr>
        <w:t xml:space="preserve">14 - </w:t>
      </w:r>
      <w:r w:rsidR="00DC3CA1">
        <w:rPr>
          <w:rFonts w:ascii="Calibri" w:hAnsi="Calibri"/>
          <w:b/>
          <w:sz w:val="36"/>
        </w:rPr>
        <w:t>process monitoring</w:t>
      </w:r>
    </w:p>
    <w:bookmarkEnd w:id="0"/>
    <w:p w14:paraId="5020D8E5" w14:textId="77777777" w:rsidR="002A2999" w:rsidRDefault="002A2999" w:rsidP="000211A1"/>
    <w:p w14:paraId="500D3676" w14:textId="460DB4A5" w:rsidR="002A2999" w:rsidRPr="0020119C" w:rsidRDefault="00A54060" w:rsidP="007C1F28">
      <w:pPr>
        <w:pStyle w:val="Heading1"/>
        <w:rPr>
          <w:caps w:val="0"/>
        </w:rPr>
      </w:pPr>
      <w:r>
        <w:t>Malware Activity</w:t>
      </w:r>
    </w:p>
    <w:p w14:paraId="783D4055" w14:textId="63482B18" w:rsidR="005233DE" w:rsidRPr="005233DE" w:rsidRDefault="005233DE" w:rsidP="0020119C">
      <w:pPr>
        <w:rPr>
          <w:sz w:val="24"/>
          <w:szCs w:val="24"/>
        </w:rPr>
      </w:pPr>
      <w:bookmarkStart w:id="1" w:name="_bookmark1"/>
      <w:bookmarkEnd w:id="1"/>
      <w:r>
        <w:rPr>
          <w:b/>
          <w:sz w:val="24"/>
          <w:szCs w:val="24"/>
        </w:rPr>
        <w:t>L</w:t>
      </w:r>
      <w:r w:rsidR="00F62BAA">
        <w:rPr>
          <w:b/>
          <w:sz w:val="24"/>
          <w:szCs w:val="24"/>
        </w:rPr>
        <w:t xml:space="preserve">ab Description: </w:t>
      </w:r>
      <w:r w:rsidR="00DC3CA1" w:rsidRPr="00DC3CA1">
        <w:rPr>
          <w:sz w:val="24"/>
          <w:szCs w:val="24"/>
        </w:rPr>
        <w:t>Using dynamic analysis tool Proc</w:t>
      </w:r>
      <w:r w:rsidR="00DC3CA1">
        <w:rPr>
          <w:sz w:val="24"/>
          <w:szCs w:val="24"/>
        </w:rPr>
        <w:t xml:space="preserve">ess </w:t>
      </w:r>
      <w:r w:rsidR="00DC3CA1" w:rsidRPr="00DC3CA1">
        <w:rPr>
          <w:sz w:val="24"/>
          <w:szCs w:val="24"/>
        </w:rPr>
        <w:t>Mon</w:t>
      </w:r>
      <w:r w:rsidR="00DC3CA1">
        <w:rPr>
          <w:sz w:val="24"/>
          <w:szCs w:val="24"/>
        </w:rPr>
        <w:t>itor</w:t>
      </w:r>
      <w:r w:rsidR="00DC3CA1" w:rsidRPr="00DC3CA1">
        <w:rPr>
          <w:sz w:val="24"/>
          <w:szCs w:val="24"/>
        </w:rPr>
        <w:t>, apply the correct filters to identify relevant information from the sample.</w:t>
      </w:r>
    </w:p>
    <w:p w14:paraId="64E2AB4D" w14:textId="77777777" w:rsidR="001307EC" w:rsidRDefault="002A2999" w:rsidP="0020119C">
      <w:pPr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B470C8">
        <w:rPr>
          <w:sz w:val="24"/>
          <w:szCs w:val="24"/>
        </w:rPr>
        <w:t xml:space="preserve">Use of </w:t>
      </w:r>
      <w:r w:rsidR="00F62BAA">
        <w:rPr>
          <w:sz w:val="24"/>
          <w:szCs w:val="24"/>
        </w:rPr>
        <w:t xml:space="preserve">variety of tools </w:t>
      </w:r>
      <w:r w:rsidR="00B470C8">
        <w:rPr>
          <w:sz w:val="24"/>
          <w:szCs w:val="24"/>
        </w:rPr>
        <w:t xml:space="preserve">is </w:t>
      </w:r>
      <w:r w:rsidR="00A66046">
        <w:rPr>
          <w:sz w:val="24"/>
          <w:szCs w:val="24"/>
        </w:rPr>
        <w:t>needed for this lab</w:t>
      </w:r>
      <w:r w:rsidR="005B37C8">
        <w:rPr>
          <w:sz w:val="24"/>
          <w:szCs w:val="24"/>
        </w:rPr>
        <w:t>.</w:t>
      </w:r>
      <w:r w:rsidR="00442220">
        <w:rPr>
          <w:sz w:val="24"/>
          <w:szCs w:val="24"/>
        </w:rPr>
        <w:t xml:space="preserve"> I</w:t>
      </w:r>
      <w:r w:rsidR="00F62BAA">
        <w:rPr>
          <w:sz w:val="24"/>
          <w:szCs w:val="24"/>
        </w:rPr>
        <w:t xml:space="preserve">t is recommended to do this lab in a virtualized environment.  </w:t>
      </w:r>
      <w:r w:rsidR="001307EC">
        <w:rPr>
          <w:sz w:val="24"/>
          <w:szCs w:val="24"/>
        </w:rPr>
        <w:t>The tools we will be using are:</w:t>
      </w:r>
    </w:p>
    <w:p w14:paraId="2E715CFB" w14:textId="77777777" w:rsidR="001307EC" w:rsidRDefault="001307EC" w:rsidP="001307E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Process Monitor (</w:t>
      </w:r>
      <w:proofErr w:type="spellStart"/>
      <w:r>
        <w:rPr>
          <w:sz w:val="24"/>
          <w:szCs w:val="24"/>
        </w:rPr>
        <w:t>ProcMon</w:t>
      </w:r>
      <w:proofErr w:type="spellEnd"/>
      <w:r>
        <w:rPr>
          <w:sz w:val="24"/>
          <w:szCs w:val="24"/>
        </w:rPr>
        <w:t>)</w:t>
      </w:r>
    </w:p>
    <w:p w14:paraId="6C6778FA" w14:textId="77777777" w:rsidR="001307EC" w:rsidRDefault="001307EC" w:rsidP="001307E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Text editor</w:t>
      </w:r>
    </w:p>
    <w:p w14:paraId="25EF2CC7" w14:textId="023CBE61" w:rsidR="002A2999" w:rsidRPr="001307EC" w:rsidRDefault="001307EC" w:rsidP="001307E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Process Hacker 2</w:t>
      </w:r>
    </w:p>
    <w:p w14:paraId="785F9986" w14:textId="77777777" w:rsidR="001307EC" w:rsidRDefault="0052471D" w:rsidP="0020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Files that are N</w:t>
      </w:r>
      <w:r w:rsidR="00F62BAA">
        <w:rPr>
          <w:b/>
          <w:sz w:val="24"/>
          <w:szCs w:val="24"/>
        </w:rPr>
        <w:t>eeded:</w:t>
      </w:r>
    </w:p>
    <w:p w14:paraId="43E2E098" w14:textId="71A036BE" w:rsidR="001307EC" w:rsidRPr="001307EC" w:rsidRDefault="001307EC" w:rsidP="001307EC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CryptoLocker.pml</w:t>
      </w:r>
      <w:proofErr w:type="spellEnd"/>
    </w:p>
    <w:p w14:paraId="2A610877" w14:textId="65DCD5C8" w:rsidR="001307EC" w:rsidRPr="001307EC" w:rsidRDefault="001307EC" w:rsidP="001307EC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CryptoLocker.txt</w:t>
      </w:r>
    </w:p>
    <w:p w14:paraId="4A061088" w14:textId="06919F05" w:rsidR="005233DE" w:rsidRDefault="002A2999" w:rsidP="002011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C801321" w14:textId="6E4A4649" w:rsidR="002A2999" w:rsidRDefault="002A2999" w:rsidP="00545D6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 w:rsidR="001307EC">
        <w:rPr>
          <w:b/>
          <w:color w:val="000000"/>
          <w:sz w:val="24"/>
          <w:szCs w:val="24"/>
        </w:rPr>
        <w:t xml:space="preserve"> 1 – </w:t>
      </w:r>
      <w:r w:rsidR="00DC3CA1">
        <w:rPr>
          <w:b/>
          <w:color w:val="000000"/>
          <w:sz w:val="24"/>
          <w:szCs w:val="24"/>
        </w:rPr>
        <w:t>Using Process monitor</w:t>
      </w:r>
    </w:p>
    <w:p w14:paraId="367C571E" w14:textId="15E0E159" w:rsidR="002C7660" w:rsidRPr="002C7660" w:rsidRDefault="002C7660" w:rsidP="002C7660">
      <w:pPr>
        <w:rPr>
          <w:i/>
        </w:rPr>
      </w:pPr>
      <w:r>
        <w:rPr>
          <w:i/>
        </w:rPr>
        <w:t>Learning Outcomes 1, 2, &amp; 3</w:t>
      </w:r>
    </w:p>
    <w:p w14:paraId="5F5AFD73" w14:textId="77777777" w:rsidR="00CB5985" w:rsidRPr="00CB5985" w:rsidRDefault="00CB5985" w:rsidP="00CB5985">
      <w:r w:rsidRPr="00CB5985">
        <w:t xml:space="preserve">Use </w:t>
      </w:r>
      <w:r w:rsidRPr="00CB5985">
        <w:rPr>
          <w:i/>
        </w:rPr>
        <w:t>CryptoLocker.txt</w:t>
      </w:r>
      <w:r w:rsidRPr="00CB5985">
        <w:t xml:space="preserve"> &amp; </w:t>
      </w:r>
      <w:proofErr w:type="spellStart"/>
      <w:r w:rsidRPr="00CB5985">
        <w:rPr>
          <w:i/>
        </w:rPr>
        <w:t>CryptoLocker.PML</w:t>
      </w:r>
      <w:proofErr w:type="spellEnd"/>
      <w:r w:rsidRPr="00CB5985">
        <w:t>.  The TXT file is a capture of process activity at the time of the infection, the .PML is a log from Process Monitor during the same attack.  </w:t>
      </w:r>
    </w:p>
    <w:p w14:paraId="40BA1DA3" w14:textId="77777777" w:rsidR="00CB5985" w:rsidRPr="00CB5985" w:rsidRDefault="00CB5985" w:rsidP="00CB5985">
      <w:r w:rsidRPr="00CB5985">
        <w:t> </w:t>
      </w:r>
    </w:p>
    <w:p w14:paraId="3F0FCF88" w14:textId="77777777" w:rsidR="00CB5985" w:rsidRPr="00CB5985" w:rsidRDefault="00CB5985" w:rsidP="00CB5985">
      <w:pPr>
        <w:numPr>
          <w:ilvl w:val="0"/>
          <w:numId w:val="27"/>
        </w:numPr>
      </w:pPr>
      <w:r w:rsidRPr="00CB5985">
        <w:t xml:space="preserve">Identify the malicious process, what is its process ID (PID)? </w:t>
      </w:r>
      <w:r w:rsidRPr="00CB5985">
        <w:br/>
      </w:r>
    </w:p>
    <w:p w14:paraId="5C995BA9" w14:textId="77777777" w:rsidR="00CB5985" w:rsidRPr="00CB5985" w:rsidRDefault="00CB5985" w:rsidP="00CB5985">
      <w:pPr>
        <w:numPr>
          <w:ilvl w:val="0"/>
          <w:numId w:val="27"/>
        </w:numPr>
      </w:pPr>
      <w:r w:rsidRPr="00CB5985">
        <w:t>What process started this process?</w:t>
      </w:r>
      <w:r w:rsidRPr="00CB5985">
        <w:br/>
      </w:r>
    </w:p>
    <w:p w14:paraId="025E58A3" w14:textId="77777777" w:rsidR="00CB5985" w:rsidRPr="00CB5985" w:rsidRDefault="00CB5985" w:rsidP="00CB5985">
      <w:pPr>
        <w:numPr>
          <w:ilvl w:val="0"/>
          <w:numId w:val="27"/>
        </w:numPr>
      </w:pPr>
      <w:r w:rsidRPr="00CB5985">
        <w:t>Describe the process activity for the malware.  </w:t>
      </w:r>
      <w:r w:rsidRPr="00CB5985">
        <w:br/>
      </w:r>
    </w:p>
    <w:p w14:paraId="787B0A73" w14:textId="77777777" w:rsidR="00CB5985" w:rsidRPr="00CB5985" w:rsidRDefault="00CB5985" w:rsidP="00CB5985">
      <w:pPr>
        <w:numPr>
          <w:ilvl w:val="0"/>
          <w:numId w:val="27"/>
        </w:numPr>
      </w:pPr>
      <w:r w:rsidRPr="00CB5985">
        <w:lastRenderedPageBreak/>
        <w:t>Did the malware modify any registry keys? If so, what is the significance of the keys it modified?</w:t>
      </w:r>
    </w:p>
    <w:p w14:paraId="3C0062A6" w14:textId="77777777" w:rsidR="00977C78" w:rsidRPr="00977C78" w:rsidRDefault="00977C78" w:rsidP="00977C78">
      <w:pPr>
        <w:rPr>
          <w:sz w:val="24"/>
          <w:szCs w:val="24"/>
        </w:rPr>
      </w:pPr>
    </w:p>
    <w:p w14:paraId="5258A878" w14:textId="77777777" w:rsidR="002A2999" w:rsidRDefault="002A2999" w:rsidP="00517993">
      <w:pPr>
        <w:pStyle w:val="Heading2"/>
      </w:pPr>
      <w:r w:rsidRPr="00517993"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53841AD7" w14:textId="528BEC5D" w:rsidR="002A2999" w:rsidRPr="0020119C" w:rsidRDefault="00AC0BAE" w:rsidP="00EE1317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Submissions should be neatly organized.  Each question should include at least one screenshot and a brief explanation</w:t>
      </w:r>
      <w:r w:rsidR="00753506">
        <w:rPr>
          <w:rFonts w:cs="Calibri"/>
          <w:bCs/>
          <w:sz w:val="24"/>
          <w:szCs w:val="24"/>
        </w:rPr>
        <w:t xml:space="preserve"> if possible</w:t>
      </w:r>
      <w:r w:rsidR="001079BD">
        <w:rPr>
          <w:rFonts w:cs="Calibri"/>
          <w:bCs/>
          <w:sz w:val="24"/>
          <w:szCs w:val="24"/>
        </w:rPr>
        <w:t>.</w:t>
      </w:r>
    </w:p>
    <w:sectPr w:rsidR="002A2999" w:rsidRPr="0020119C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3436A" w14:textId="77777777" w:rsidR="00992230" w:rsidRDefault="00992230">
      <w:r>
        <w:separator/>
      </w:r>
    </w:p>
  </w:endnote>
  <w:endnote w:type="continuationSeparator" w:id="0">
    <w:p w14:paraId="3A820BCA" w14:textId="77777777" w:rsidR="00992230" w:rsidRDefault="0099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BF705" w14:textId="77777777" w:rsidR="002A2999" w:rsidRDefault="002A2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9204E" w14:textId="62BF2565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2C7660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B75BD" w14:textId="5A0A6DD5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2C7660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F6555" w14:textId="77777777" w:rsidR="00992230" w:rsidRDefault="00992230">
      <w:r>
        <w:separator/>
      </w:r>
    </w:p>
  </w:footnote>
  <w:footnote w:type="continuationSeparator" w:id="0">
    <w:p w14:paraId="1C306EBE" w14:textId="77777777" w:rsidR="00992230" w:rsidRDefault="00992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395B7" w14:textId="77777777" w:rsidR="002A2999" w:rsidRDefault="002A29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4EAEE" w14:textId="77777777" w:rsidR="002A2999" w:rsidRDefault="002A29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434A92"/>
    <w:multiLevelType w:val="hybridMultilevel"/>
    <w:tmpl w:val="1068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4D94"/>
    <w:multiLevelType w:val="hybridMultilevel"/>
    <w:tmpl w:val="ABF672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86C2F"/>
    <w:multiLevelType w:val="multilevel"/>
    <w:tmpl w:val="23B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129A0"/>
    <w:multiLevelType w:val="hybridMultilevel"/>
    <w:tmpl w:val="13420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C8114D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05F56"/>
    <w:multiLevelType w:val="hybridMultilevel"/>
    <w:tmpl w:val="76B0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C43E4"/>
    <w:multiLevelType w:val="multilevel"/>
    <w:tmpl w:val="7BD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4887A3E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D136B6"/>
    <w:multiLevelType w:val="hybridMultilevel"/>
    <w:tmpl w:val="68AA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336672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2B1F3E"/>
    <w:multiLevelType w:val="multilevel"/>
    <w:tmpl w:val="A402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2533C6"/>
    <w:multiLevelType w:val="hybridMultilevel"/>
    <w:tmpl w:val="D2DE44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15"/>
  </w:num>
  <w:num w:numId="5">
    <w:abstractNumId w:val="20"/>
  </w:num>
  <w:num w:numId="6">
    <w:abstractNumId w:val="19"/>
  </w:num>
  <w:num w:numId="7">
    <w:abstractNumId w:val="7"/>
  </w:num>
  <w:num w:numId="8">
    <w:abstractNumId w:val="0"/>
  </w:num>
  <w:num w:numId="9">
    <w:abstractNumId w:val="9"/>
  </w:num>
  <w:num w:numId="10">
    <w:abstractNumId w:val="23"/>
  </w:num>
  <w:num w:numId="11">
    <w:abstractNumId w:val="16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5"/>
  </w:num>
  <w:num w:numId="17">
    <w:abstractNumId w:val="24"/>
  </w:num>
  <w:num w:numId="18">
    <w:abstractNumId w:val="21"/>
  </w:num>
  <w:num w:numId="19">
    <w:abstractNumId w:val="1"/>
  </w:num>
  <w:num w:numId="20">
    <w:abstractNumId w:val="26"/>
  </w:num>
  <w:num w:numId="21">
    <w:abstractNumId w:val="4"/>
  </w:num>
  <w:num w:numId="22">
    <w:abstractNumId w:val="12"/>
  </w:num>
  <w:num w:numId="23">
    <w:abstractNumId w:val="22"/>
  </w:num>
  <w:num w:numId="24">
    <w:abstractNumId w:val="2"/>
  </w:num>
  <w:num w:numId="25">
    <w:abstractNumId w:val="3"/>
  </w:num>
  <w:num w:numId="26">
    <w:abstractNumId w:val="1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6B32"/>
    <w:rsid w:val="00010706"/>
    <w:rsid w:val="000211A1"/>
    <w:rsid w:val="00071C56"/>
    <w:rsid w:val="000A4BDE"/>
    <w:rsid w:val="000A700B"/>
    <w:rsid w:val="000D37B5"/>
    <w:rsid w:val="000D6E7E"/>
    <w:rsid w:val="000F2971"/>
    <w:rsid w:val="000F3AD6"/>
    <w:rsid w:val="001079BD"/>
    <w:rsid w:val="001242F6"/>
    <w:rsid w:val="001307EC"/>
    <w:rsid w:val="001C7082"/>
    <w:rsid w:val="001E68C2"/>
    <w:rsid w:val="001F55EC"/>
    <w:rsid w:val="0020119C"/>
    <w:rsid w:val="0020324C"/>
    <w:rsid w:val="00220858"/>
    <w:rsid w:val="00226247"/>
    <w:rsid w:val="0023242B"/>
    <w:rsid w:val="002518A4"/>
    <w:rsid w:val="00270070"/>
    <w:rsid w:val="002A2999"/>
    <w:rsid w:val="002C4B43"/>
    <w:rsid w:val="002C7660"/>
    <w:rsid w:val="002E41EC"/>
    <w:rsid w:val="002E7E76"/>
    <w:rsid w:val="002F2CEF"/>
    <w:rsid w:val="00313533"/>
    <w:rsid w:val="00320EC1"/>
    <w:rsid w:val="0032640A"/>
    <w:rsid w:val="00347B71"/>
    <w:rsid w:val="0038526F"/>
    <w:rsid w:val="003C4E7E"/>
    <w:rsid w:val="003C57A9"/>
    <w:rsid w:val="003C5F8B"/>
    <w:rsid w:val="00404576"/>
    <w:rsid w:val="00442220"/>
    <w:rsid w:val="004B0A21"/>
    <w:rsid w:val="00510603"/>
    <w:rsid w:val="0051152D"/>
    <w:rsid w:val="0051761D"/>
    <w:rsid w:val="00517993"/>
    <w:rsid w:val="005221D0"/>
    <w:rsid w:val="005233DE"/>
    <w:rsid w:val="0052471D"/>
    <w:rsid w:val="00545D68"/>
    <w:rsid w:val="00560AFB"/>
    <w:rsid w:val="00575C04"/>
    <w:rsid w:val="00576495"/>
    <w:rsid w:val="005B37C8"/>
    <w:rsid w:val="005B588F"/>
    <w:rsid w:val="005E329B"/>
    <w:rsid w:val="00611676"/>
    <w:rsid w:val="00637983"/>
    <w:rsid w:val="00643963"/>
    <w:rsid w:val="00680727"/>
    <w:rsid w:val="006D3E1E"/>
    <w:rsid w:val="006E378B"/>
    <w:rsid w:val="006E392E"/>
    <w:rsid w:val="00700BAA"/>
    <w:rsid w:val="00714366"/>
    <w:rsid w:val="00751B0B"/>
    <w:rsid w:val="00753506"/>
    <w:rsid w:val="00776B85"/>
    <w:rsid w:val="007B5098"/>
    <w:rsid w:val="007C1F28"/>
    <w:rsid w:val="00814C65"/>
    <w:rsid w:val="008308D9"/>
    <w:rsid w:val="008678B8"/>
    <w:rsid w:val="008C72D2"/>
    <w:rsid w:val="008C7E92"/>
    <w:rsid w:val="008D5430"/>
    <w:rsid w:val="008E37E7"/>
    <w:rsid w:val="0092482E"/>
    <w:rsid w:val="0092769A"/>
    <w:rsid w:val="00950990"/>
    <w:rsid w:val="0095227A"/>
    <w:rsid w:val="0096469A"/>
    <w:rsid w:val="00977C78"/>
    <w:rsid w:val="00992230"/>
    <w:rsid w:val="009B08C9"/>
    <w:rsid w:val="009B1AE2"/>
    <w:rsid w:val="009F15F2"/>
    <w:rsid w:val="00A02C4C"/>
    <w:rsid w:val="00A21135"/>
    <w:rsid w:val="00A517CC"/>
    <w:rsid w:val="00A53018"/>
    <w:rsid w:val="00A54060"/>
    <w:rsid w:val="00A565F1"/>
    <w:rsid w:val="00A621B6"/>
    <w:rsid w:val="00A66046"/>
    <w:rsid w:val="00A76C1E"/>
    <w:rsid w:val="00A7799E"/>
    <w:rsid w:val="00A9050D"/>
    <w:rsid w:val="00A90F02"/>
    <w:rsid w:val="00AC0BAE"/>
    <w:rsid w:val="00AD1520"/>
    <w:rsid w:val="00AD1684"/>
    <w:rsid w:val="00B02E02"/>
    <w:rsid w:val="00B10FD5"/>
    <w:rsid w:val="00B11EB6"/>
    <w:rsid w:val="00B470C8"/>
    <w:rsid w:val="00B71E53"/>
    <w:rsid w:val="00BA363F"/>
    <w:rsid w:val="00BA4453"/>
    <w:rsid w:val="00BA6B8E"/>
    <w:rsid w:val="00BC3835"/>
    <w:rsid w:val="00BE6ED4"/>
    <w:rsid w:val="00C228D3"/>
    <w:rsid w:val="00C27DAD"/>
    <w:rsid w:val="00C827E1"/>
    <w:rsid w:val="00CB5985"/>
    <w:rsid w:val="00CC184F"/>
    <w:rsid w:val="00CD551A"/>
    <w:rsid w:val="00D07D29"/>
    <w:rsid w:val="00D37AD7"/>
    <w:rsid w:val="00D40DB9"/>
    <w:rsid w:val="00D73DE0"/>
    <w:rsid w:val="00D86D64"/>
    <w:rsid w:val="00DC0C38"/>
    <w:rsid w:val="00DC3CA1"/>
    <w:rsid w:val="00DD03EF"/>
    <w:rsid w:val="00DF2652"/>
    <w:rsid w:val="00E04DE6"/>
    <w:rsid w:val="00E1142B"/>
    <w:rsid w:val="00E13F36"/>
    <w:rsid w:val="00E21ED9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32755"/>
    <w:rsid w:val="00F62BAA"/>
    <w:rsid w:val="00F652FA"/>
    <w:rsid w:val="00F82031"/>
    <w:rsid w:val="00F97BA1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character" w:styleId="UnresolvedMention">
    <w:name w:val="Unresolved Mention"/>
    <w:basedOn w:val="DefaultParagraphFont"/>
    <w:uiPriority w:val="99"/>
    <w:rsid w:val="00575C0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307EC"/>
    <w:pPr>
      <w:spacing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32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Ben Denton</cp:lastModifiedBy>
  <cp:revision>11</cp:revision>
  <cp:lastPrinted>2017-07-09T04:13:00Z</cp:lastPrinted>
  <dcterms:created xsi:type="dcterms:W3CDTF">2017-10-11T03:47:00Z</dcterms:created>
  <dcterms:modified xsi:type="dcterms:W3CDTF">2020-08-29T22:16:00Z</dcterms:modified>
</cp:coreProperties>
</file>